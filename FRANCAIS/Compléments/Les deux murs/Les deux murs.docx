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0B" w:rsidRDefault="0031550B" w:rsidP="00EE10F4">
      <w:pPr>
        <w:rPr>
          <w:rFonts w:asciiTheme="majorHAnsi" w:hAnsiTheme="majorHAnsi"/>
          <w:noProof/>
          <w:lang w:val="fr-CH" w:eastAsia="fr-CH"/>
        </w:rPr>
      </w:pPr>
    </w:p>
    <w:p w:rsidR="0031550B" w:rsidRDefault="0031550B" w:rsidP="00EE10F4">
      <w:pPr>
        <w:rPr>
          <w:rFonts w:asciiTheme="majorHAnsi" w:hAnsiTheme="majorHAnsi"/>
          <w:noProof/>
          <w:lang w:val="fr-CH" w:eastAsia="fr-CH"/>
        </w:rPr>
      </w:pPr>
    </w:p>
    <w:p w:rsidR="0031550B" w:rsidRDefault="0031550B" w:rsidP="00EE10F4">
      <w:pPr>
        <w:rPr>
          <w:rFonts w:asciiTheme="majorHAnsi" w:hAnsiTheme="majorHAnsi"/>
          <w:noProof/>
          <w:lang w:val="fr-CH" w:eastAsia="fr-CH"/>
        </w:rPr>
      </w:pPr>
    </w:p>
    <w:p w:rsidR="0031550B" w:rsidRPr="0031550B" w:rsidRDefault="0031550B" w:rsidP="0031550B">
      <w:pPr>
        <w:jc w:val="center"/>
        <w:rPr>
          <w:rFonts w:cstheme="minorHAnsi"/>
          <w:b/>
          <w:noProof/>
          <w:sz w:val="28"/>
          <w:szCs w:val="28"/>
          <w:lang w:val="fr-CH" w:eastAsia="fr-CH"/>
        </w:rPr>
      </w:pPr>
      <w:r w:rsidRPr="0031550B">
        <w:rPr>
          <w:rFonts w:cstheme="minorHAnsi"/>
          <w:b/>
          <w:noProof/>
          <w:sz w:val="28"/>
          <w:szCs w:val="28"/>
          <w:lang w:val="fr-CH" w:eastAsia="fr-CH"/>
        </w:rPr>
        <w:t>Une réflexion à approfondir : « les deux murs »</w:t>
      </w:r>
    </w:p>
    <w:p w:rsidR="0031550B" w:rsidRDefault="0031550B" w:rsidP="002F6DFF">
      <w:pPr>
        <w:pStyle w:val="Titre1"/>
        <w:rPr>
          <w:noProof/>
          <w:lang w:val="fr-CH" w:eastAsia="fr-CH"/>
        </w:rPr>
      </w:pPr>
      <w:bookmarkStart w:id="0" w:name="_GoBack"/>
      <w:bookmarkEnd w:id="0"/>
    </w:p>
    <w:p w:rsidR="0031550B" w:rsidRDefault="0031550B" w:rsidP="00EE10F4">
      <w:pPr>
        <w:rPr>
          <w:rFonts w:asciiTheme="majorHAnsi" w:hAnsiTheme="majorHAnsi"/>
          <w:noProof/>
          <w:lang w:val="fr-CH" w:eastAsia="fr-CH"/>
        </w:rPr>
      </w:pPr>
    </w:p>
    <w:p w:rsidR="0031550B" w:rsidRDefault="0031550B" w:rsidP="00EE10F4">
      <w:pPr>
        <w:rPr>
          <w:rFonts w:asciiTheme="majorHAnsi" w:hAnsiTheme="majorHAnsi"/>
          <w:noProof/>
          <w:lang w:val="fr-CH" w:eastAsia="fr-CH"/>
        </w:rPr>
      </w:pPr>
    </w:p>
    <w:p w:rsidR="00EE10F4" w:rsidRPr="00AA4B94" w:rsidRDefault="0031550B" w:rsidP="00EE10F4">
      <w:pPr>
        <w:rPr>
          <w:rFonts w:asciiTheme="majorHAnsi" w:hAnsiTheme="majorHAnsi"/>
        </w:rPr>
      </w:pPr>
      <w:r w:rsidRPr="0031550B">
        <w:rPr>
          <w:rFonts w:asciiTheme="majorHAnsi" w:hAnsiTheme="majorHAnsi"/>
          <w:noProof/>
          <w:lang w:val="fr-CH" w:eastAsia="fr-CH"/>
        </w:rPr>
        <w:lastRenderedPageBreak/>
        <w:drawing>
          <wp:inline distT="0" distB="0" distL="0" distR="0">
            <wp:extent cx="5756910" cy="6257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EA" w:rsidRDefault="007A0FEA"/>
    <w:sectPr w:rsidR="007A0FEA" w:rsidSect="002F6DFF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DFF" w:rsidRDefault="002F6DFF" w:rsidP="00EE10F4">
      <w:r>
        <w:separator/>
      </w:r>
    </w:p>
  </w:endnote>
  <w:endnote w:type="continuationSeparator" w:id="0">
    <w:p w:rsidR="002F6DFF" w:rsidRDefault="002F6DFF" w:rsidP="00EE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DFF" w:rsidRPr="00A0733F" w:rsidRDefault="002F6DFF">
    <w:pPr>
      <w:pStyle w:val="Pieddepage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61312" behindDoc="0" locked="0" layoutInCell="1" allowOverlap="1" wp14:anchorId="4C38B446" wp14:editId="3668BC3E">
          <wp:simplePos x="0" y="0"/>
          <wp:positionH relativeFrom="column">
            <wp:posOffset>5700395</wp:posOffset>
          </wp:positionH>
          <wp:positionV relativeFrom="paragraph">
            <wp:posOffset>9908540</wp:posOffset>
          </wp:positionV>
          <wp:extent cx="934085" cy="433070"/>
          <wp:effectExtent l="0" t="0" r="0" b="508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6B0A760E" wp14:editId="0B5FE7A2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DFF" w:rsidRDefault="002F6DFF" w:rsidP="00EE10F4">
      <w:r>
        <w:separator/>
      </w:r>
    </w:p>
  </w:footnote>
  <w:footnote w:type="continuationSeparator" w:id="0">
    <w:p w:rsidR="002F6DFF" w:rsidRDefault="002F6DFF" w:rsidP="00EE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DFF" w:rsidRPr="00441A87" w:rsidRDefault="002F6DFF" w:rsidP="002F6DFF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722F8BDE" wp14:editId="2515B11F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A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268"/>
    <w:multiLevelType w:val="hybridMultilevel"/>
    <w:tmpl w:val="22242D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00B4"/>
    <w:multiLevelType w:val="hybridMultilevel"/>
    <w:tmpl w:val="5A48E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0821"/>
    <w:multiLevelType w:val="hybridMultilevel"/>
    <w:tmpl w:val="F94EC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4"/>
    <w:rsid w:val="000C2EB3"/>
    <w:rsid w:val="001D637C"/>
    <w:rsid w:val="002F6DFF"/>
    <w:rsid w:val="0031550B"/>
    <w:rsid w:val="00516839"/>
    <w:rsid w:val="007A0FEA"/>
    <w:rsid w:val="008B3D70"/>
    <w:rsid w:val="008C7D6D"/>
    <w:rsid w:val="00A73FD4"/>
    <w:rsid w:val="00E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EEEA27-BCB0-400D-8423-771E0BD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F6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0F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0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0F4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E10F4"/>
    <w:rPr>
      <w:vertAlign w:val="superscript"/>
    </w:rPr>
  </w:style>
  <w:style w:type="table" w:styleId="Grilledutableau">
    <w:name w:val="Table Grid"/>
    <w:basedOn w:val="TableauNormal"/>
    <w:uiPriority w:val="59"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1550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550B"/>
    <w:rPr>
      <w:rFonts w:ascii="Segoe UI" w:eastAsiaTheme="minorEastAsia" w:hAnsi="Segoe UI" w:cs="Segoe UI"/>
      <w:sz w:val="18"/>
      <w:szCs w:val="18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2F6D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A9CEAA68.dotm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Mathelier Guillaume (HES)</dc:creator>
  <cp:keywords/>
  <dc:description/>
  <cp:lastModifiedBy>Mathelier Guillaume (HES)</cp:lastModifiedBy>
  <cp:revision>3</cp:revision>
  <cp:lastPrinted>2018-09-27T11:22:00Z</cp:lastPrinted>
  <dcterms:created xsi:type="dcterms:W3CDTF">2018-09-27T11:23:00Z</dcterms:created>
  <dcterms:modified xsi:type="dcterms:W3CDTF">2018-09-27T13:54:00Z</dcterms:modified>
</cp:coreProperties>
</file>