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C7" w:rsidRDefault="00F120C7">
      <w:r>
        <w:t>Les chiens</w:t>
      </w:r>
      <w:r w:rsidR="00F644EE">
        <w:t xml:space="preserve"> que nous avons </w:t>
      </w:r>
      <w:r>
        <w:t xml:space="preserve">perçus. Je suis  </w:t>
      </w:r>
    </w:p>
    <w:p w:rsidR="00F120C7" w:rsidRDefault="00F120C7"/>
    <w:p w:rsidR="00F120C7" w:rsidRDefault="00F120C7">
      <w:r>
        <w:t xml:space="preserve">Les sommes que nous avons perçues sont importantes. </w:t>
      </w:r>
    </w:p>
    <w:p w:rsidR="00F120C7" w:rsidRDefault="00F120C7"/>
    <w:p w:rsidR="00F120C7" w:rsidRDefault="00F120C7"/>
    <w:p w:rsidR="00F120C7" w:rsidRDefault="00F120C7"/>
    <w:p w:rsidR="00F120C7" w:rsidRDefault="00F120C7"/>
    <w:p w:rsidR="00F120C7" w:rsidRDefault="00F120C7"/>
    <w:p w:rsidR="00620C0C" w:rsidRDefault="00620C0C">
      <w:r>
        <w:t xml:space="preserve"> </w:t>
      </w:r>
    </w:p>
    <w:p w:rsidR="00620C0C" w:rsidRDefault="00F120C7">
      <w:r>
        <w:t xml:space="preserve">Il mais un verre sur la table. </w:t>
      </w:r>
    </w:p>
    <w:p w:rsidR="00F120C7" w:rsidRDefault="00F120C7">
      <w:r>
        <w:t xml:space="preserve">Je mets. </w:t>
      </w:r>
    </w:p>
    <w:p w:rsidR="00F120C7" w:rsidRDefault="00F120C7"/>
    <w:p w:rsidR="00F120C7" w:rsidRDefault="00F120C7"/>
    <w:p w:rsidR="00620C0C" w:rsidRDefault="00620C0C">
      <w:r>
        <w:t xml:space="preserve">Il </w:t>
      </w:r>
      <w:r w:rsidR="00F644EE">
        <w:t>met</w:t>
      </w:r>
      <w:r>
        <w:t xml:space="preserve"> un verre sur la table. </w:t>
      </w:r>
    </w:p>
    <w:p w:rsidR="00F120C7" w:rsidRDefault="00F120C7"/>
    <w:p w:rsidR="00620C0C" w:rsidRDefault="00620C0C"/>
    <w:p w:rsidR="00F644EE" w:rsidRDefault="00F120C7">
      <w:r>
        <w:t>Quatre-</w:t>
      </w:r>
      <w:r w:rsidR="00620C0C">
        <w:t>vingt</w:t>
      </w:r>
      <w:r>
        <w:t>.</w:t>
      </w:r>
    </w:p>
    <w:p w:rsidR="00620C0C" w:rsidRDefault="00620C0C"/>
    <w:p w:rsidR="00F644EE" w:rsidRDefault="00620C0C">
      <w:r>
        <w:t>Deux cents</w:t>
      </w:r>
    </w:p>
    <w:p w:rsidR="00620C0C" w:rsidRDefault="00620C0C">
      <w:r>
        <w:t xml:space="preserve"> </w:t>
      </w:r>
    </w:p>
    <w:p w:rsidR="00620C0C" w:rsidRDefault="00F644EE">
      <w:r>
        <w:t>Deux cent</w:t>
      </w:r>
      <w:r w:rsidR="00F120C7">
        <w:t xml:space="preserve"> </w:t>
      </w:r>
    </w:p>
    <w:p w:rsidR="00F644EE" w:rsidRDefault="00F644EE"/>
    <w:p w:rsidR="00620C0C" w:rsidRDefault="00F644EE">
      <w:r>
        <w:t>Deux milles</w:t>
      </w:r>
      <w:r w:rsidR="00F120C7">
        <w:t xml:space="preserve">. </w:t>
      </w:r>
    </w:p>
    <w:p w:rsidR="00F120C7" w:rsidRDefault="00F120C7"/>
    <w:p w:rsidR="00F120C7" w:rsidRDefault="00F120C7"/>
    <w:p w:rsidR="00F644EE" w:rsidRDefault="00F644EE"/>
    <w:p w:rsidR="00F644EE" w:rsidRDefault="00F120C7">
      <w:r>
        <w:t xml:space="preserve">Proxémique. </w:t>
      </w:r>
    </w:p>
    <w:p w:rsidR="00F120C7" w:rsidRDefault="00F120C7"/>
    <w:p w:rsidR="00F120C7" w:rsidRPr="00F120C7" w:rsidRDefault="00F120C7">
      <w:pPr>
        <w:rPr>
          <w:lang w:val="en-US"/>
        </w:rPr>
      </w:pPr>
      <w:proofErr w:type="spellStart"/>
      <w:r w:rsidRPr="00F120C7">
        <w:rPr>
          <w:lang w:val="en-US"/>
        </w:rPr>
        <w:t>Proxem</w:t>
      </w:r>
      <w:bookmarkStart w:id="0" w:name="_GoBack"/>
      <w:bookmarkEnd w:id="0"/>
      <w:r w:rsidRPr="00F120C7">
        <w:rPr>
          <w:lang w:val="en-US"/>
        </w:rPr>
        <w:t>y</w:t>
      </w:r>
      <w:proofErr w:type="spellEnd"/>
      <w:r w:rsidRPr="00F120C7">
        <w:rPr>
          <w:lang w:val="en-US"/>
        </w:rPr>
        <w:t xml:space="preserve">. </w:t>
      </w:r>
    </w:p>
    <w:p w:rsidR="00620C0C" w:rsidRDefault="00620C0C"/>
    <w:p w:rsidR="00620C0C" w:rsidRDefault="00620C0C"/>
    <w:p w:rsidR="00620C0C" w:rsidRDefault="00620C0C"/>
    <w:p w:rsidR="00620C0C" w:rsidRDefault="00620C0C"/>
    <w:p w:rsidR="00620C0C" w:rsidRDefault="00620C0C"/>
    <w:sectPr w:rsidR="00620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0C"/>
    <w:rsid w:val="00620C0C"/>
    <w:rsid w:val="00BB25B9"/>
    <w:rsid w:val="00DE3A61"/>
    <w:rsid w:val="00F120C7"/>
    <w:rsid w:val="00F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2DBFE8-4BCD-4C05-AB3F-A6A06137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3EAD8754.dotm</Template>
  <TotalTime>0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école de gestion de Genève // HES-SO Genève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Mathelier</dc:creator>
  <cp:keywords/>
  <dc:description/>
  <cp:lastModifiedBy>Guillaume Mathelier</cp:lastModifiedBy>
  <cp:revision>3</cp:revision>
  <dcterms:created xsi:type="dcterms:W3CDTF">2015-10-30T14:51:00Z</dcterms:created>
  <dcterms:modified xsi:type="dcterms:W3CDTF">2015-11-02T16:24:00Z</dcterms:modified>
</cp:coreProperties>
</file>