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E2408" w14:textId="4EAE35AB" w:rsidR="00302AB6" w:rsidRDefault="00302AB6" w:rsidP="00302AB6">
      <w:pPr>
        <w:rPr>
          <w:b/>
          <w:sz w:val="36"/>
        </w:rPr>
      </w:pPr>
      <w:r>
        <w:rPr>
          <w:b/>
        </w:rPr>
        <w:t>Pour les exercices suivants, v</w:t>
      </w:r>
      <w:r w:rsidRPr="00591691">
        <w:rPr>
          <w:b/>
        </w:rPr>
        <w:t>ous ne devez utiliser que ce que vous avez vu jusqu’à présent. Vous n’avez pas le droit d’utiliser le</w:t>
      </w:r>
      <w:r>
        <w:rPr>
          <w:b/>
        </w:rPr>
        <w:t>s conditions, les boucles, etc.</w:t>
      </w:r>
    </w:p>
    <w:p w14:paraId="00494CA8" w14:textId="77777777" w:rsidR="00302AB6" w:rsidRDefault="00302AB6" w:rsidP="005F7CBF">
      <w:pPr>
        <w:jc w:val="center"/>
        <w:rPr>
          <w:b/>
          <w:sz w:val="36"/>
        </w:rPr>
      </w:pPr>
    </w:p>
    <w:p w14:paraId="6008E36B" w14:textId="77777777" w:rsidR="005F7CBF" w:rsidRPr="005F7CBF" w:rsidRDefault="005F7CBF" w:rsidP="005F7CBF">
      <w:pPr>
        <w:jc w:val="center"/>
        <w:rPr>
          <w:b/>
          <w:sz w:val="36"/>
        </w:rPr>
      </w:pPr>
      <w:r w:rsidRPr="005F7CBF">
        <w:rPr>
          <w:b/>
          <w:sz w:val="36"/>
        </w:rPr>
        <w:t>Exercice 6</w:t>
      </w:r>
    </w:p>
    <w:p w14:paraId="50096F70" w14:textId="77777777" w:rsidR="005F7CBF" w:rsidRPr="005F7CBF" w:rsidRDefault="005F7CBF" w:rsidP="005F7CBF">
      <w:r w:rsidRPr="005F7CBF">
        <w:t>Résoudre les questions suivantes dans un seul fichier et utiliser les commentaires pour que votre code soit clair</w:t>
      </w:r>
      <w:r>
        <w:t>.</w:t>
      </w:r>
    </w:p>
    <w:p w14:paraId="1505074A" w14:textId="77777777" w:rsidR="00591691" w:rsidRDefault="000A15D7" w:rsidP="00591691">
      <w:pPr>
        <w:pStyle w:val="Paragraphedeliste"/>
        <w:numPr>
          <w:ilvl w:val="0"/>
          <w:numId w:val="5"/>
        </w:numPr>
        <w:spacing w:after="0"/>
      </w:pPr>
      <w:r>
        <w:t>Demander à l’utilisateur de saisir une phrase, puis une lettre</w:t>
      </w:r>
      <w:r w:rsidR="007D6112">
        <w:t xml:space="preserve"> en minuscule</w:t>
      </w:r>
      <w:r>
        <w:t xml:space="preserve">. </w:t>
      </w:r>
    </w:p>
    <w:p w14:paraId="7CF54F10" w14:textId="77777777" w:rsidR="00591691" w:rsidRDefault="000A15D7" w:rsidP="00591691">
      <w:pPr>
        <w:pStyle w:val="Paragraphedeliste"/>
        <w:numPr>
          <w:ilvl w:val="1"/>
          <w:numId w:val="5"/>
        </w:numPr>
      </w:pPr>
      <w:r>
        <w:t xml:space="preserve">Afficher à l’écran le nombre de fois que cette </w:t>
      </w:r>
      <w:r w:rsidR="00591691">
        <w:t>lettre est présente dans la phrase</w:t>
      </w:r>
      <w:r w:rsidR="00FA2935">
        <w:t xml:space="preserve">. </w:t>
      </w:r>
      <w:r w:rsidR="00FA2935" w:rsidRPr="007D6112">
        <w:rPr>
          <w:i/>
        </w:rPr>
        <w:t xml:space="preserve">Exemple : « La lettre </w:t>
      </w:r>
      <w:r w:rsidR="007D6112" w:rsidRPr="007D6112">
        <w:rPr>
          <w:i/>
        </w:rPr>
        <w:t xml:space="preserve">N </w:t>
      </w:r>
      <w:r w:rsidR="00FA2935" w:rsidRPr="007D6112">
        <w:rPr>
          <w:i/>
        </w:rPr>
        <w:t>apparait 2 fois dans la phrase "Bonjour, comment ça va ?" »</w:t>
      </w:r>
    </w:p>
    <w:p w14:paraId="69E706F4" w14:textId="77777777" w:rsidR="00591691" w:rsidRDefault="00591691" w:rsidP="00591691">
      <w:pPr>
        <w:pStyle w:val="Paragraphedeliste"/>
        <w:numPr>
          <w:ilvl w:val="1"/>
          <w:numId w:val="5"/>
        </w:numPr>
      </w:pPr>
      <w:r>
        <w:t>Afficher à l’écran l</w:t>
      </w:r>
      <w:r w:rsidR="007D6112">
        <w:t>a 1</w:t>
      </w:r>
      <w:r w:rsidR="007D6112" w:rsidRPr="007D6112">
        <w:rPr>
          <w:vertAlign w:val="superscript"/>
        </w:rPr>
        <w:t>ère</w:t>
      </w:r>
      <w:r w:rsidR="007D6112">
        <w:t xml:space="preserve"> position (index)</w:t>
      </w:r>
      <w:r>
        <w:t xml:space="preserve"> où se trouve cette lettre dans la phrase</w:t>
      </w:r>
      <w:r w:rsidR="00FA2935">
        <w:t xml:space="preserve">. </w:t>
      </w:r>
      <w:r w:rsidR="00FA2935" w:rsidRPr="007D6112">
        <w:rPr>
          <w:i/>
        </w:rPr>
        <w:t xml:space="preserve">Exemple : « La lettre </w:t>
      </w:r>
      <w:r w:rsidR="007D6112" w:rsidRPr="007D6112">
        <w:rPr>
          <w:i/>
        </w:rPr>
        <w:t>J</w:t>
      </w:r>
      <w:r w:rsidR="00FA2935" w:rsidRPr="007D6112">
        <w:rPr>
          <w:i/>
        </w:rPr>
        <w:t xml:space="preserve"> se trouve à la position </w:t>
      </w:r>
      <w:r w:rsidR="007D6112" w:rsidRPr="007D6112">
        <w:rPr>
          <w:i/>
        </w:rPr>
        <w:t>3</w:t>
      </w:r>
      <w:r w:rsidR="00FA2935" w:rsidRPr="007D6112">
        <w:rPr>
          <w:i/>
        </w:rPr>
        <w:t xml:space="preserve"> dans la phrase "Bonjour, comment ça va ?" »</w:t>
      </w:r>
    </w:p>
    <w:p w14:paraId="5F02BF71" w14:textId="12161AD2" w:rsidR="007D6112" w:rsidRDefault="00591691" w:rsidP="00591691">
      <w:pPr>
        <w:pStyle w:val="Paragraphedeliste"/>
        <w:numPr>
          <w:ilvl w:val="1"/>
          <w:numId w:val="5"/>
        </w:numPr>
      </w:pPr>
      <w:r>
        <w:t>Afficher le nombre de caractères dans cette phrase</w:t>
      </w:r>
      <w:r w:rsidR="007D6112">
        <w:t xml:space="preserve">. </w:t>
      </w:r>
    </w:p>
    <w:p w14:paraId="0777351C" w14:textId="77777777" w:rsidR="00591691" w:rsidRPr="007D6112" w:rsidRDefault="007D6112" w:rsidP="007D6112">
      <w:pPr>
        <w:pStyle w:val="Paragraphedeliste"/>
        <w:ind w:left="1080"/>
        <w:rPr>
          <w:i/>
        </w:rPr>
      </w:pPr>
      <w:r w:rsidRPr="007D6112">
        <w:rPr>
          <w:i/>
        </w:rPr>
        <w:t>Exemple : « la phrase compte 24 caractères »</w:t>
      </w:r>
    </w:p>
    <w:p w14:paraId="033D2B99" w14:textId="77777777" w:rsidR="00591691" w:rsidRDefault="00591691" w:rsidP="00591691">
      <w:pPr>
        <w:pStyle w:val="Paragraphedeliste"/>
      </w:pPr>
    </w:p>
    <w:p w14:paraId="5CBE3771" w14:textId="77777777" w:rsidR="00591691" w:rsidRDefault="00591691" w:rsidP="00591691">
      <w:pPr>
        <w:pStyle w:val="Paragraphedeliste"/>
        <w:numPr>
          <w:ilvl w:val="0"/>
          <w:numId w:val="6"/>
        </w:numPr>
      </w:pPr>
      <w:r w:rsidRPr="005F7CBF">
        <w:t xml:space="preserve">Demander à l’utilisateur sa date de naissance (format </w:t>
      </w:r>
      <w:proofErr w:type="spellStart"/>
      <w:r w:rsidRPr="005F7CBF">
        <w:t>jj.mm.aaaa</w:t>
      </w:r>
      <w:proofErr w:type="spellEnd"/>
      <w:r w:rsidRPr="005F7CBF">
        <w:t xml:space="preserve">). Puis afficher : « Vous êtes né en </w:t>
      </w:r>
      <w:proofErr w:type="spellStart"/>
      <w:r>
        <w:t>aaaa</w:t>
      </w:r>
      <w:proofErr w:type="spellEnd"/>
      <w:r>
        <w:t xml:space="preserve"> </w:t>
      </w:r>
      <w:r w:rsidRPr="005F7CBF">
        <w:t>»</w:t>
      </w:r>
    </w:p>
    <w:p w14:paraId="6972632B" w14:textId="750FAF25" w:rsidR="00AF4EEB" w:rsidRDefault="00AF4EEB" w:rsidP="007D6112">
      <w:pPr>
        <w:pStyle w:val="Paragraphedeliste"/>
        <w:ind w:left="360"/>
      </w:pPr>
    </w:p>
    <w:p w14:paraId="0C4DC84D" w14:textId="77777777" w:rsidR="00302AB6" w:rsidRDefault="00302AB6" w:rsidP="007D6112">
      <w:pPr>
        <w:pStyle w:val="Paragraphedeliste"/>
        <w:ind w:left="360"/>
      </w:pPr>
    </w:p>
    <w:p w14:paraId="75BF1BDE" w14:textId="77777777" w:rsidR="00AF4EEB" w:rsidRDefault="00AF4EEB" w:rsidP="007D6112">
      <w:pPr>
        <w:pStyle w:val="Paragraphedeliste"/>
        <w:ind w:left="360"/>
      </w:pPr>
    </w:p>
    <w:p w14:paraId="290F713B" w14:textId="77777777" w:rsidR="00591691" w:rsidRPr="00591691" w:rsidRDefault="00591691" w:rsidP="00591691">
      <w:pPr>
        <w:pStyle w:val="Paragraphedeliste"/>
        <w:ind w:left="360"/>
        <w:jc w:val="center"/>
        <w:rPr>
          <w:b/>
          <w:sz w:val="36"/>
        </w:rPr>
      </w:pPr>
      <w:r w:rsidRPr="00591691">
        <w:rPr>
          <w:b/>
          <w:sz w:val="36"/>
        </w:rPr>
        <w:t xml:space="preserve">Exercice </w:t>
      </w:r>
      <w:r>
        <w:rPr>
          <w:b/>
          <w:sz w:val="36"/>
        </w:rPr>
        <w:t>7</w:t>
      </w:r>
    </w:p>
    <w:p w14:paraId="5077A4DF" w14:textId="77777777" w:rsidR="00591691" w:rsidRDefault="00591691" w:rsidP="00591691">
      <w:pPr>
        <w:spacing w:after="0"/>
      </w:pPr>
      <w:r>
        <w:t>Vous allez écrire un petit programme de codage qui demande à l’utilisateur un mot de 3 lettres et qui décale ces lettres de 3 rangs dans l’alphabet. Par exemple, le mot « bac » sera transformé en « </w:t>
      </w:r>
      <w:proofErr w:type="spellStart"/>
      <w:r>
        <w:t>edf</w:t>
      </w:r>
      <w:proofErr w:type="spellEnd"/>
      <w:r>
        <w:t> ».</w:t>
      </w:r>
    </w:p>
    <w:p w14:paraId="384E66E7" w14:textId="77777777" w:rsidR="007D6112" w:rsidRDefault="007D6112" w:rsidP="00591691">
      <w:pPr>
        <w:rPr>
          <w:b/>
        </w:rPr>
      </w:pPr>
    </w:p>
    <w:p w14:paraId="1F09EA05" w14:textId="77777777" w:rsidR="00302AB6" w:rsidRDefault="00302AB6" w:rsidP="00591691">
      <w:pPr>
        <w:rPr>
          <w:b/>
        </w:rPr>
      </w:pPr>
    </w:p>
    <w:p w14:paraId="5A63968F" w14:textId="77777777" w:rsidR="00302AB6" w:rsidRDefault="00302AB6" w:rsidP="00591691">
      <w:pPr>
        <w:rPr>
          <w:b/>
        </w:rPr>
      </w:pPr>
      <w:bookmarkStart w:id="0" w:name="_GoBack"/>
      <w:bookmarkEnd w:id="0"/>
    </w:p>
    <w:p w14:paraId="32CE6E3B" w14:textId="77777777" w:rsidR="007D6112" w:rsidRPr="00591691" w:rsidRDefault="007D6112" w:rsidP="007D6112">
      <w:pPr>
        <w:pStyle w:val="Paragraphedeliste"/>
        <w:ind w:left="360"/>
        <w:jc w:val="center"/>
        <w:rPr>
          <w:b/>
          <w:sz w:val="36"/>
        </w:rPr>
      </w:pPr>
      <w:r w:rsidRPr="00591691">
        <w:rPr>
          <w:b/>
          <w:sz w:val="36"/>
        </w:rPr>
        <w:t xml:space="preserve">Exercice </w:t>
      </w:r>
      <w:r>
        <w:rPr>
          <w:b/>
          <w:sz w:val="36"/>
        </w:rPr>
        <w:t>8</w:t>
      </w:r>
    </w:p>
    <w:p w14:paraId="34679DC2" w14:textId="77777777" w:rsidR="007D6112" w:rsidRDefault="007D6112" w:rsidP="007D6112">
      <w:r>
        <w:t xml:space="preserve">Stocker la phrase « je commence la </w:t>
      </w:r>
      <w:proofErr w:type="spellStart"/>
      <w:r>
        <w:t>heg</w:t>
      </w:r>
      <w:proofErr w:type="spellEnd"/>
      <w:r>
        <w:t xml:space="preserve"> cette année » dans une variable, puis affichez ce texte de la façon suivante : « Je commence la HEG, cette année »</w:t>
      </w:r>
    </w:p>
    <w:p w14:paraId="061BEA88" w14:textId="77777777" w:rsidR="007D6112" w:rsidRPr="00591691" w:rsidRDefault="007D6112" w:rsidP="00591691">
      <w:pPr>
        <w:rPr>
          <w:b/>
        </w:rPr>
      </w:pPr>
    </w:p>
    <w:p w14:paraId="780108B8" w14:textId="77777777" w:rsidR="00591691" w:rsidRDefault="00591691" w:rsidP="00591691"/>
    <w:sectPr w:rsidR="00591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D0CB0"/>
    <w:multiLevelType w:val="hybridMultilevel"/>
    <w:tmpl w:val="C3C0399E"/>
    <w:lvl w:ilvl="0" w:tplc="EB20C18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E2F25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5C610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F8146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3A96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7E3AF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F2FE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E85B8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6014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74DF4"/>
    <w:multiLevelType w:val="hybridMultilevel"/>
    <w:tmpl w:val="4CEAFE16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DD0A60"/>
    <w:multiLevelType w:val="hybridMultilevel"/>
    <w:tmpl w:val="9448F7CC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1069E1"/>
    <w:multiLevelType w:val="hybridMultilevel"/>
    <w:tmpl w:val="34F87600"/>
    <w:lvl w:ilvl="0" w:tplc="815057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F249D"/>
    <w:multiLevelType w:val="hybridMultilevel"/>
    <w:tmpl w:val="BA6074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00385"/>
    <w:multiLevelType w:val="hybridMultilevel"/>
    <w:tmpl w:val="5142A8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BF"/>
    <w:rsid w:val="000A15D7"/>
    <w:rsid w:val="00302AB6"/>
    <w:rsid w:val="00591691"/>
    <w:rsid w:val="005F7CBF"/>
    <w:rsid w:val="00662E73"/>
    <w:rsid w:val="007D6112"/>
    <w:rsid w:val="008824E2"/>
    <w:rsid w:val="00AF4EEB"/>
    <w:rsid w:val="00FA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36310E"/>
  <w15:chartTrackingRefBased/>
  <w15:docId w15:val="{2A1A20B7-9E9A-4B9E-B8A8-3C4D1547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5F7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7CBF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Paragraphedeliste">
    <w:name w:val="List Paragraph"/>
    <w:basedOn w:val="Normal"/>
    <w:uiPriority w:val="34"/>
    <w:qFormat/>
    <w:rsid w:val="005F7CBF"/>
    <w:pPr>
      <w:ind w:left="720"/>
      <w:contextualSpacing/>
    </w:pPr>
  </w:style>
  <w:style w:type="paragraph" w:customStyle="1" w:styleId="Default">
    <w:name w:val="Default"/>
    <w:rsid w:val="005F7C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7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4725">
          <w:marLeft w:val="288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5DF52722.dotm</Template>
  <TotalTime>0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Perrotte</dc:creator>
  <cp:keywords/>
  <dc:description/>
  <cp:lastModifiedBy>Sonia Perrotte</cp:lastModifiedBy>
  <cp:revision>3</cp:revision>
  <dcterms:created xsi:type="dcterms:W3CDTF">2019-09-23T00:43:00Z</dcterms:created>
  <dcterms:modified xsi:type="dcterms:W3CDTF">2019-10-07T13:37:00Z</dcterms:modified>
</cp:coreProperties>
</file>